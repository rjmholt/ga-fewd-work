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696BC" w14:textId="77777777" w:rsidR="00471685" w:rsidRDefault="00C8311D" w:rsidP="00471685">
      <w:pPr>
        <w:pStyle w:val="GAHeading"/>
        <w:spacing w:before="0" w:after="0"/>
      </w:pPr>
      <w:r>
        <w:t>FEWD Final project rubric</w:t>
      </w:r>
    </w:p>
    <w:p w14:paraId="300158AE" w14:textId="77777777" w:rsidR="00FC3421" w:rsidRDefault="00FC3421" w:rsidP="00FC3421">
      <w:pPr>
        <w:pStyle w:val="GABodyText"/>
        <w:tabs>
          <w:tab w:val="left" w:pos="90"/>
        </w:tabs>
        <w:spacing w:line="360" w:lineRule="auto"/>
      </w:pPr>
      <w:r>
        <w:t xml:space="preserve">In order to </w:t>
      </w:r>
      <w:r w:rsidR="0044487F">
        <w:t>pass Front-End Web Development</w:t>
      </w:r>
      <w:r>
        <w:t xml:space="preserve"> students must c</w:t>
      </w:r>
      <w:r w:rsidRPr="003B6594">
        <w:t xml:space="preserve">omplete, </w:t>
      </w:r>
      <w:r w:rsidRPr="004217A4">
        <w:t>submit</w:t>
      </w:r>
      <w:r w:rsidRPr="003B6594">
        <w:t xml:space="preserve"> and present the course project </w:t>
      </w:r>
      <w:r w:rsidRPr="004217A4">
        <w:t xml:space="preserve">earning proficiency. Course projects will be assessed based on </w:t>
      </w:r>
      <w:r>
        <w:t>this course project rubric</w:t>
      </w:r>
      <w:r w:rsidRPr="003B6594">
        <w:t>.</w:t>
      </w:r>
      <w:r w:rsidRPr="004217A4">
        <w:t xml:space="preserve"> </w:t>
      </w:r>
      <w:r w:rsidRPr="00C8311D">
        <w:t xml:space="preserve">We at GA value feedback rather than arbitrary grades, so we’ve made grading easy. Below is a </w:t>
      </w:r>
      <w:r>
        <w:t xml:space="preserve">checklist of </w:t>
      </w:r>
      <w:r w:rsidR="00471685">
        <w:t>requirements</w:t>
      </w:r>
      <w:r>
        <w:t xml:space="preserve"> needed to pass the project. Question to help guide feedback are below. </w:t>
      </w:r>
    </w:p>
    <w:p w14:paraId="3EB3CF65" w14:textId="77777777" w:rsidR="00C8311D" w:rsidRDefault="00C8311D" w:rsidP="00C8311D">
      <w:pPr>
        <w:pStyle w:val="GABodyText"/>
      </w:pPr>
    </w:p>
    <w:p w14:paraId="13283AC6" w14:textId="77777777" w:rsidR="00C8311D" w:rsidRDefault="00471685" w:rsidP="002C624C">
      <w:pPr>
        <w:pStyle w:val="GAHeading"/>
        <w:spacing w:before="0" w:after="0"/>
      </w:pPr>
      <w:r>
        <w:t xml:space="preserve">Core </w:t>
      </w:r>
      <w:r w:rsidR="00C8311D" w:rsidRPr="00C8311D">
        <w:t>Requirements</w:t>
      </w:r>
    </w:p>
    <w:p w14:paraId="096372AF" w14:textId="77777777" w:rsidR="00471685" w:rsidRPr="00471685" w:rsidRDefault="005F149C" w:rsidP="002C624C">
      <w:pPr>
        <w:pStyle w:val="GAHeading"/>
        <w:spacing w:before="0" w:after="0"/>
        <w:rPr>
          <w:rFonts w:ascii="News706 BT" w:hAnsi="News706 BT"/>
          <w:caps w:val="0"/>
          <w:sz w:val="20"/>
          <w:szCs w:val="24"/>
        </w:rPr>
      </w:pPr>
      <w:r>
        <w:rPr>
          <w:rFonts w:ascii="News706 BT" w:hAnsi="News706 BT"/>
          <w:caps w:val="0"/>
          <w:sz w:val="20"/>
          <w:szCs w:val="24"/>
        </w:rPr>
        <w:t xml:space="preserve">Project </w:t>
      </w:r>
      <w:r w:rsidR="00471685" w:rsidRPr="00471685">
        <w:rPr>
          <w:rFonts w:ascii="News706 BT" w:hAnsi="News706 BT"/>
          <w:caps w:val="0"/>
          <w:sz w:val="20"/>
          <w:szCs w:val="24"/>
        </w:rPr>
        <w:t>mus</w:t>
      </w:r>
      <w:r>
        <w:rPr>
          <w:rFonts w:ascii="News706 BT" w:hAnsi="News706 BT"/>
          <w:caps w:val="0"/>
          <w:sz w:val="20"/>
          <w:szCs w:val="24"/>
        </w:rPr>
        <w:t>t include all from list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6"/>
        <w:gridCol w:w="1340"/>
      </w:tblGrid>
      <w:tr w:rsidR="002C624C" w14:paraId="46810614" w14:textId="77777777" w:rsidTr="00471685">
        <w:trPr>
          <w:trHeight w:val="105"/>
        </w:trPr>
        <w:tc>
          <w:tcPr>
            <w:tcW w:w="730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335241" w14:textId="77777777" w:rsidR="002C624C" w:rsidRDefault="002C624C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E767AD" w14:textId="77777777" w:rsidR="002C624C" w:rsidRDefault="00471685">
            <w:pPr>
              <w:spacing w:line="0" w:lineRule="atLeast"/>
              <w:rPr>
                <w:rFonts w:ascii="Times" w:eastAsia="Times New Roman" w:hAnsi="Times" w:cs="Times New Roma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z w:val="23"/>
                <w:szCs w:val="23"/>
              </w:rPr>
              <w:t>Complete</w:t>
            </w:r>
          </w:p>
        </w:tc>
      </w:tr>
      <w:tr w:rsidR="002C624C" w14:paraId="5A165E07" w14:textId="77777777" w:rsidTr="00471685">
        <w:trPr>
          <w:trHeight w:val="105"/>
        </w:trPr>
        <w:tc>
          <w:tcPr>
            <w:tcW w:w="730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D309E0" w14:textId="77777777" w:rsidR="002C624C" w:rsidRPr="00471685" w:rsidRDefault="00471685" w:rsidP="00471685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Is there a n</w:t>
            </w:r>
            <w:r w:rsidR="002C624C"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avigation bar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2EC3B2" w14:textId="77777777" w:rsidR="002C624C" w:rsidRPr="00471685" w:rsidRDefault="002C624C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</w:p>
        </w:tc>
      </w:tr>
      <w:tr w:rsidR="002C624C" w14:paraId="4613088A" w14:textId="77777777" w:rsidTr="00471685">
        <w:trPr>
          <w:trHeight w:val="105"/>
        </w:trPr>
        <w:tc>
          <w:tcPr>
            <w:tcW w:w="730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220EA2" w14:textId="77777777" w:rsidR="002C624C" w:rsidRPr="00471685" w:rsidRDefault="00466B5B" w:rsidP="00466B5B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F</w:t>
            </w:r>
            <w:r w:rsidR="00217F0A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ollow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s</w:t>
            </w:r>
            <w:r w:rsidR="0044487F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separation of concern</w:t>
            </w:r>
            <w:r w:rsidR="00217F0A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guidelines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981964" w14:textId="77777777" w:rsidR="002C624C" w:rsidRPr="00471685" w:rsidRDefault="002C624C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</w:p>
        </w:tc>
      </w:tr>
      <w:tr w:rsidR="00471685" w14:paraId="61913AEC" w14:textId="77777777" w:rsidTr="00471685">
        <w:trPr>
          <w:trHeight w:val="105"/>
        </w:trPr>
        <w:tc>
          <w:tcPr>
            <w:tcW w:w="730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3B6F98" w14:textId="77777777" w:rsidR="00C814B9" w:rsidRPr="00466B5B" w:rsidRDefault="00466B5B" w:rsidP="00466B5B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466B5B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Utilizes header, footer, sidebar, and multi-column layouts.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3515C6" w14:textId="77777777" w:rsidR="00471685" w:rsidRPr="00471685" w:rsidRDefault="00471685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</w:p>
        </w:tc>
      </w:tr>
      <w:tr w:rsidR="00466B5B" w14:paraId="4BDC2BFE" w14:textId="77777777" w:rsidTr="00466B5B">
        <w:trPr>
          <w:trHeight w:val="200"/>
        </w:trPr>
        <w:tc>
          <w:tcPr>
            <w:tcW w:w="730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8E6274" w14:textId="77777777" w:rsidR="00466B5B" w:rsidRPr="00471685" w:rsidRDefault="00466B5B" w:rsidP="00471685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Uses CSS positioning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63B323" w14:textId="77777777" w:rsidR="00466B5B" w:rsidRPr="00471685" w:rsidRDefault="00466B5B">
            <w:pP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</w:p>
        </w:tc>
      </w:tr>
      <w:tr w:rsidR="00466B5B" w14:paraId="4A3016C1" w14:textId="77777777" w:rsidTr="00471685">
        <w:trPr>
          <w:trHeight w:val="200"/>
        </w:trPr>
        <w:tc>
          <w:tcPr>
            <w:tcW w:w="730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9086CA" w14:textId="77777777" w:rsidR="00466B5B" w:rsidRDefault="00466B5B" w:rsidP="0044487F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include basic JavaScript programming fundamentals</w:t>
            </w:r>
          </w:p>
          <w:p w14:paraId="3B8FD337" w14:textId="77777777" w:rsidR="00466B5B" w:rsidRPr="00C814B9" w:rsidRDefault="00466B5B" w:rsidP="0044487F">
            <w:pPr>
              <w:pStyle w:val="ListParagraph"/>
              <w:numPr>
                <w:ilvl w:val="0"/>
                <w:numId w:val="21"/>
              </w:num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C814B9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Basic</w:t>
            </w:r>
            <w:r w:rsidRPr="00C814B9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ab/>
              <w:t>control flow statements of JavaScript (if/else, loops, switches)</w:t>
            </w:r>
          </w:p>
          <w:p w14:paraId="17A6CB09" w14:textId="77777777" w:rsidR="00466B5B" w:rsidRPr="00C814B9" w:rsidRDefault="00466B5B" w:rsidP="0044487F">
            <w:pPr>
              <w:pStyle w:val="ListParagraph"/>
              <w:numPr>
                <w:ilvl w:val="0"/>
                <w:numId w:val="21"/>
              </w:num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Data types (including functions and </w:t>
            </w:r>
            <w:r w:rsidRPr="00C814B9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objects)</w:t>
            </w:r>
          </w:p>
          <w:p w14:paraId="74C7DAE1" w14:textId="77777777" w:rsidR="00466B5B" w:rsidRPr="00466B5B" w:rsidRDefault="00466B5B" w:rsidP="00466B5B">
            <w:pPr>
              <w:pStyle w:val="ListParagraph"/>
              <w:numPr>
                <w:ilvl w:val="0"/>
                <w:numId w:val="21"/>
              </w:num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Logical </w:t>
            </w:r>
            <w:r w:rsidRPr="00466B5B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operators (==, ===,</w:t>
            </w:r>
            <w:r w:rsidRPr="00466B5B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ab/>
              <w:t>!=, &lt;,</w:t>
            </w:r>
            <w:r w:rsidRPr="00466B5B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ab/>
              <w:t>&gt;, etc)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24D5F0" w14:textId="77777777" w:rsidR="00466B5B" w:rsidRPr="00471685" w:rsidRDefault="00466B5B">
            <w:pP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</w:p>
        </w:tc>
      </w:tr>
      <w:tr w:rsidR="00466B5B" w14:paraId="4F76A3EE" w14:textId="77777777" w:rsidTr="00471685">
        <w:trPr>
          <w:trHeight w:val="200"/>
        </w:trPr>
        <w:tc>
          <w:tcPr>
            <w:tcW w:w="730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E5B74A" w14:textId="77777777" w:rsidR="00466B5B" w:rsidRDefault="00466B5B" w:rsidP="00471685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use jQuery to handle events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B56F2B" w14:textId="77777777" w:rsidR="00466B5B" w:rsidRPr="00471685" w:rsidRDefault="00466B5B">
            <w:pP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</w:p>
        </w:tc>
      </w:tr>
    </w:tbl>
    <w:p w14:paraId="157BBD1A" w14:textId="77777777" w:rsidR="00C8311D" w:rsidRDefault="00C8311D" w:rsidP="00C8311D">
      <w:pPr>
        <w:rPr>
          <w:rFonts w:eastAsia="Times New Roman" w:cs="Times New Roman"/>
          <w:color w:val="000000"/>
          <w:sz w:val="27"/>
          <w:szCs w:val="27"/>
        </w:rPr>
      </w:pPr>
    </w:p>
    <w:p w14:paraId="4712478A" w14:textId="77777777" w:rsidR="00471685" w:rsidRDefault="00AD0BCA" w:rsidP="00C8311D">
      <w:pPr>
        <w:rPr>
          <w:rFonts w:ascii="PFDinTextCompPro-Bold" w:hAnsi="PFDinTextCompPro-Bold"/>
          <w:caps/>
          <w:sz w:val="36"/>
          <w:szCs w:val="28"/>
        </w:rPr>
      </w:pPr>
      <w:r>
        <w:rPr>
          <w:rFonts w:ascii="PFDinTextCompPro-Bold" w:hAnsi="PFDinTextCompPro-Bold"/>
          <w:caps/>
          <w:sz w:val="36"/>
          <w:szCs w:val="28"/>
        </w:rPr>
        <w:t>nice to haves</w:t>
      </w:r>
    </w:p>
    <w:p w14:paraId="234F62B5" w14:textId="77777777" w:rsidR="00F23D4D" w:rsidRPr="00F23D4D" w:rsidRDefault="00F23D4D" w:rsidP="00F23D4D">
      <w:pPr>
        <w:pStyle w:val="GAHeading"/>
        <w:spacing w:before="0" w:after="0" w:line="360" w:lineRule="auto"/>
        <w:rPr>
          <w:rFonts w:ascii="News706 BT" w:hAnsi="News706 BT"/>
          <w:caps w:val="0"/>
          <w:sz w:val="20"/>
          <w:szCs w:val="24"/>
        </w:rPr>
      </w:pPr>
      <w:r>
        <w:rPr>
          <w:rFonts w:ascii="News706 BT" w:hAnsi="News706 BT"/>
          <w:caps w:val="0"/>
          <w:sz w:val="20"/>
          <w:szCs w:val="24"/>
        </w:rPr>
        <w:t xml:space="preserve">Must </w:t>
      </w:r>
      <w:r w:rsidRPr="008163C4">
        <w:rPr>
          <w:rFonts w:ascii="News706 BT" w:hAnsi="News706 BT"/>
          <w:caps w:val="0"/>
          <w:sz w:val="20"/>
          <w:szCs w:val="24"/>
        </w:rPr>
        <w:t>include</w:t>
      </w:r>
      <w:r w:rsidR="005F149C">
        <w:rPr>
          <w:rFonts w:ascii="News706 BT" w:hAnsi="News706 BT"/>
          <w:caps w:val="0"/>
          <w:sz w:val="20"/>
          <w:szCs w:val="24"/>
        </w:rPr>
        <w:t xml:space="preserve"> at least 2 from list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90"/>
        <w:gridCol w:w="1350"/>
      </w:tblGrid>
      <w:tr w:rsidR="00471685" w14:paraId="43612D0B" w14:textId="77777777" w:rsidTr="007A0D34">
        <w:trPr>
          <w:trHeight w:val="476"/>
        </w:trPr>
        <w:tc>
          <w:tcPr>
            <w:tcW w:w="7290" w:type="dxa"/>
          </w:tcPr>
          <w:p w14:paraId="378A90F9" w14:textId="77777777" w:rsidR="00471685" w:rsidRPr="00471685" w:rsidRDefault="00471685" w:rsidP="00471685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  <w:tc>
          <w:tcPr>
            <w:tcW w:w="1350" w:type="dxa"/>
            <w:vAlign w:val="center"/>
          </w:tcPr>
          <w:p w14:paraId="59E8646A" w14:textId="77777777" w:rsidR="00471685" w:rsidRPr="00471685" w:rsidRDefault="00471685" w:rsidP="007A0D34">
            <w:pPr>
              <w:spacing w:line="0" w:lineRule="atLeast"/>
              <w:rPr>
                <w:rFonts w:ascii="Times" w:eastAsia="Times New Roman" w:hAnsi="Times" w:cs="Times New Roman"/>
                <w:bCs/>
              </w:rPr>
            </w:pPr>
            <w:r w:rsidRPr="007A0D34">
              <w:rPr>
                <w:rFonts w:ascii="Georgia" w:eastAsia="Times New Roman" w:hAnsi="Georgia" w:cs="Times New Roman"/>
                <w:b/>
                <w:bCs/>
                <w:color w:val="000000"/>
                <w:sz w:val="23"/>
                <w:szCs w:val="23"/>
              </w:rPr>
              <w:t>Complete</w:t>
            </w:r>
          </w:p>
        </w:tc>
      </w:tr>
      <w:tr w:rsidR="00471685" w14:paraId="105F1301" w14:textId="77777777" w:rsidTr="00F72165">
        <w:trPr>
          <w:trHeight w:val="521"/>
        </w:trPr>
        <w:tc>
          <w:tcPr>
            <w:tcW w:w="7290" w:type="dxa"/>
            <w:vAlign w:val="center"/>
          </w:tcPr>
          <w:p w14:paraId="0209E67A" w14:textId="77777777" w:rsidR="00471685" w:rsidRPr="00471685" w:rsidRDefault="00F72165" w:rsidP="00F72165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include a c</w:t>
            </w:r>
            <w:r w:rsidR="00471685"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ont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act f</w:t>
            </w:r>
            <w:r w:rsidR="00471685"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orm</w:t>
            </w:r>
          </w:p>
        </w:tc>
        <w:tc>
          <w:tcPr>
            <w:tcW w:w="1350" w:type="dxa"/>
          </w:tcPr>
          <w:p w14:paraId="50DB83E0" w14:textId="77777777" w:rsidR="00471685" w:rsidRPr="00471685" w:rsidRDefault="00471685" w:rsidP="00471685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471685" w14:paraId="6A4F6886" w14:textId="77777777" w:rsidTr="00F72165">
        <w:trPr>
          <w:trHeight w:val="440"/>
        </w:trPr>
        <w:tc>
          <w:tcPr>
            <w:tcW w:w="7290" w:type="dxa"/>
            <w:vAlign w:val="center"/>
          </w:tcPr>
          <w:p w14:paraId="2A68C3B0" w14:textId="77777777" w:rsidR="00471685" w:rsidRPr="00471685" w:rsidRDefault="00F72165" w:rsidP="00F72165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include i</w:t>
            </w:r>
            <w:r w:rsidR="00471685"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mage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sprites</w:t>
            </w:r>
          </w:p>
        </w:tc>
        <w:tc>
          <w:tcPr>
            <w:tcW w:w="1350" w:type="dxa"/>
          </w:tcPr>
          <w:p w14:paraId="102804DE" w14:textId="77777777" w:rsidR="00471685" w:rsidRPr="00471685" w:rsidRDefault="00471685" w:rsidP="00471685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471685" w14:paraId="76444E7D" w14:textId="77777777" w:rsidTr="00F72165">
        <w:trPr>
          <w:trHeight w:val="440"/>
        </w:trPr>
        <w:tc>
          <w:tcPr>
            <w:tcW w:w="7290" w:type="dxa"/>
            <w:vAlign w:val="center"/>
          </w:tcPr>
          <w:p w14:paraId="0369DF82" w14:textId="77777777" w:rsidR="00471685" w:rsidRPr="00471685" w:rsidRDefault="00F72165" w:rsidP="00F72165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Is the project </w:t>
            </w:r>
            <w:r w:rsidR="00C814B9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i</w:t>
            </w:r>
            <w:r w:rsidR="00471685"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nteractive 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or has </w:t>
            </w:r>
            <w:r w:rsidR="00471685"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custom animations</w:t>
            </w:r>
          </w:p>
        </w:tc>
        <w:tc>
          <w:tcPr>
            <w:tcW w:w="1350" w:type="dxa"/>
          </w:tcPr>
          <w:p w14:paraId="0FB03740" w14:textId="77777777" w:rsidR="00471685" w:rsidRPr="00471685" w:rsidRDefault="00471685" w:rsidP="00471685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471685" w14:paraId="2E2D6FD4" w14:textId="77777777" w:rsidTr="00F72165">
        <w:tc>
          <w:tcPr>
            <w:tcW w:w="7290" w:type="dxa"/>
            <w:vAlign w:val="center"/>
          </w:tcPr>
          <w:p w14:paraId="3584131D" w14:textId="77777777" w:rsidR="00471685" w:rsidRPr="00471685" w:rsidRDefault="00F72165" w:rsidP="00F72165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Does the project use </w:t>
            </w:r>
            <w:r w:rsidR="00471685"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CSS3 techniques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like:</w:t>
            </w:r>
            <w:r w:rsidR="00471685"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br/>
              <w:t>border-radius, text-shadow, box-shadow, opacity, RGBA</w:t>
            </w:r>
          </w:p>
        </w:tc>
        <w:tc>
          <w:tcPr>
            <w:tcW w:w="1350" w:type="dxa"/>
          </w:tcPr>
          <w:p w14:paraId="26DE0333" w14:textId="77777777" w:rsidR="00471685" w:rsidRPr="00471685" w:rsidRDefault="00471685" w:rsidP="00471685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471685" w14:paraId="69E3A0D9" w14:textId="77777777" w:rsidTr="00F72165">
        <w:trPr>
          <w:trHeight w:val="530"/>
        </w:trPr>
        <w:tc>
          <w:tcPr>
            <w:tcW w:w="7290" w:type="dxa"/>
            <w:vAlign w:val="center"/>
          </w:tcPr>
          <w:p w14:paraId="2027E99D" w14:textId="77777777" w:rsidR="00471685" w:rsidRPr="00471685" w:rsidRDefault="00F23D4D" w:rsidP="00217F0A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validate form</w:t>
            </w:r>
            <w:r w:rsidR="00217F0A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s using JS</w:t>
            </w:r>
          </w:p>
        </w:tc>
        <w:tc>
          <w:tcPr>
            <w:tcW w:w="1350" w:type="dxa"/>
          </w:tcPr>
          <w:p w14:paraId="3639FE75" w14:textId="77777777" w:rsidR="00471685" w:rsidRPr="00471685" w:rsidRDefault="00471685" w:rsidP="00471685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F23D4D" w14:paraId="59DCF10A" w14:textId="77777777" w:rsidTr="00F72165">
        <w:trPr>
          <w:trHeight w:val="539"/>
        </w:trPr>
        <w:tc>
          <w:tcPr>
            <w:tcW w:w="7290" w:type="dxa"/>
            <w:vAlign w:val="center"/>
          </w:tcPr>
          <w:p w14:paraId="5C9E9692" w14:textId="77777777" w:rsidR="00F23D4D" w:rsidRDefault="00F23D4D" w:rsidP="00F72165">
            <w:pPr>
              <w:spacing w:line="0" w:lineRule="atLeast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Does the project use</w:t>
            </w:r>
            <w:r w:rsidRPr="00471685"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media queries</w:t>
            </w:r>
          </w:p>
        </w:tc>
        <w:tc>
          <w:tcPr>
            <w:tcW w:w="1350" w:type="dxa"/>
          </w:tcPr>
          <w:p w14:paraId="4B0354E7" w14:textId="77777777" w:rsidR="00F23D4D" w:rsidRPr="00471685" w:rsidRDefault="00F23D4D" w:rsidP="00471685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</w:tbl>
    <w:p w14:paraId="0C1805A5" w14:textId="77777777" w:rsidR="00C8311D" w:rsidRDefault="00C8311D" w:rsidP="002C624C">
      <w:pPr>
        <w:pStyle w:val="Heading1"/>
        <w:jc w:val="left"/>
        <w:rPr>
          <w:rFonts w:eastAsia="Times New Roman" w:cs="Times New Roman"/>
          <w:color w:val="000000"/>
          <w:sz w:val="48"/>
          <w:szCs w:val="48"/>
        </w:rPr>
      </w:pPr>
      <w:r w:rsidRPr="002C624C">
        <w:rPr>
          <w:rFonts w:ascii="PFDinTextCompPro-Bold" w:eastAsiaTheme="minorEastAsia" w:hAnsi="PFDinTextCompPro-Bold" w:cstheme="minorBidi"/>
          <w:bCs w:val="0"/>
          <w:caps/>
          <w:color w:val="auto"/>
          <w:sz w:val="36"/>
          <w:szCs w:val="28"/>
          <w:lang w:eastAsia="ja-JP"/>
        </w:rPr>
        <w:lastRenderedPageBreak/>
        <w:t>Feedback</w:t>
      </w:r>
      <w:r w:rsidR="002C624C">
        <w:rPr>
          <w:rFonts w:ascii="PFDinTextCompPro-Bold" w:eastAsiaTheme="minorEastAsia" w:hAnsi="PFDinTextCompPro-Bold" w:cstheme="minorBidi"/>
          <w:bCs w:val="0"/>
          <w:caps/>
          <w:color w:val="auto"/>
          <w:sz w:val="36"/>
          <w:szCs w:val="28"/>
          <w:lang w:eastAsia="ja-JP"/>
        </w:rPr>
        <w:t xml:space="preserve"> GUIDE</w:t>
      </w:r>
    </w:p>
    <w:p w14:paraId="109D4BD5" w14:textId="77777777" w:rsidR="00BA1688" w:rsidRDefault="00C8311D" w:rsidP="00BA1688">
      <w:pPr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Here are some questions to help guide your feedback.</w:t>
      </w:r>
    </w:p>
    <w:p w14:paraId="7D72E964" w14:textId="77777777" w:rsidR="00BA1688" w:rsidRDefault="00BA1688" w:rsidP="00BA1688">
      <w:pPr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3C709851" w14:textId="77777777" w:rsidR="00C8311D" w:rsidRPr="00BA1688" w:rsidRDefault="00C8311D" w:rsidP="00BA1688">
      <w:pPr>
        <w:rPr>
          <w:rFonts w:eastAsia="Times New Roman" w:cs="Times New Roman"/>
          <w:b/>
          <w:color w:val="000000"/>
          <w:sz w:val="27"/>
          <w:szCs w:val="27"/>
        </w:rPr>
      </w:pPr>
      <w:r w:rsidRPr="00BA1688">
        <w:rPr>
          <w:rFonts w:ascii="Georgia" w:eastAsia="Times New Roman" w:hAnsi="Georgia" w:cs="Times New Roman"/>
          <w:b/>
          <w:color w:val="000000"/>
          <w:sz w:val="23"/>
          <w:szCs w:val="23"/>
        </w:rPr>
        <w:t>Website Design</w:t>
      </w:r>
    </w:p>
    <w:p w14:paraId="46901FFC" w14:textId="77777777" w:rsidR="002C624C" w:rsidRDefault="00C8311D" w:rsidP="002C624C">
      <w:pPr>
        <w:pStyle w:val="ListParagraph"/>
        <w:numPr>
          <w:ilvl w:val="0"/>
          <w:numId w:val="18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C624C">
        <w:rPr>
          <w:rFonts w:ascii="Georgia" w:eastAsia="Times New Roman" w:hAnsi="Georgia" w:cs="Times New Roman"/>
          <w:color w:val="000000"/>
          <w:sz w:val="23"/>
          <w:szCs w:val="23"/>
        </w:rPr>
        <w:t xml:space="preserve">How can they improve SEO </w:t>
      </w:r>
      <w:r w:rsidR="002C624C" w:rsidRPr="002C624C">
        <w:rPr>
          <w:rFonts w:ascii="Georgia" w:eastAsia="Times New Roman" w:hAnsi="Georgia" w:cs="Times New Roman"/>
          <w:color w:val="000000"/>
          <w:sz w:val="23"/>
          <w:szCs w:val="23"/>
        </w:rPr>
        <w:t>best practices</w:t>
      </w:r>
      <w:r w:rsidRPr="002C624C">
        <w:rPr>
          <w:rFonts w:ascii="Georgia" w:eastAsia="Times New Roman" w:hAnsi="Georgia" w:cs="Times New Roman"/>
          <w:color w:val="000000"/>
          <w:sz w:val="23"/>
          <w:szCs w:val="23"/>
        </w:rPr>
        <w:t xml:space="preserve"> related to HTML markup, and content optimization?</w:t>
      </w:r>
    </w:p>
    <w:p w14:paraId="2227E81B" w14:textId="77777777" w:rsidR="002C624C" w:rsidRDefault="00C8311D" w:rsidP="002C624C">
      <w:pPr>
        <w:pStyle w:val="ListParagraph"/>
        <w:numPr>
          <w:ilvl w:val="0"/>
          <w:numId w:val="18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C624C">
        <w:rPr>
          <w:rFonts w:ascii="Georgia" w:eastAsia="Times New Roman" w:hAnsi="Georgia" w:cs="Times New Roman"/>
          <w:color w:val="000000"/>
          <w:sz w:val="23"/>
          <w:szCs w:val="23"/>
        </w:rPr>
        <w:t>Are the pages broken down into logical sections, if not how could it be improved?</w:t>
      </w:r>
    </w:p>
    <w:p w14:paraId="70001A50" w14:textId="77777777" w:rsidR="00BA1688" w:rsidRPr="00217F0A" w:rsidRDefault="00217F0A" w:rsidP="00217F0A">
      <w:pPr>
        <w:pStyle w:val="ListParagraph"/>
        <w:numPr>
          <w:ilvl w:val="0"/>
          <w:numId w:val="18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Did the site make good use of separation of concerns (no in-line css).</w:t>
      </w:r>
    </w:p>
    <w:p w14:paraId="4EFE6C58" w14:textId="77777777" w:rsidR="00C8311D" w:rsidRPr="00BA1688" w:rsidRDefault="002C624C" w:rsidP="00BA1688">
      <w:pPr>
        <w:spacing w:line="360" w:lineRule="auto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BA1688">
        <w:rPr>
          <w:rFonts w:ascii="Georgia" w:eastAsia="Times New Roman" w:hAnsi="Georgia" w:cs="Times New Roman"/>
          <w:b/>
          <w:color w:val="000000"/>
          <w:sz w:val="23"/>
          <w:szCs w:val="23"/>
        </w:rPr>
        <w:t xml:space="preserve">HTML / </w:t>
      </w:r>
      <w:r w:rsidR="00C8311D" w:rsidRPr="00BA1688">
        <w:rPr>
          <w:rFonts w:ascii="Georgia" w:eastAsia="Times New Roman" w:hAnsi="Georgia" w:cs="Times New Roman"/>
          <w:b/>
          <w:color w:val="000000"/>
          <w:sz w:val="23"/>
          <w:szCs w:val="23"/>
        </w:rPr>
        <w:t>CSS</w:t>
      </w:r>
      <w:r w:rsidRPr="00BA1688">
        <w:rPr>
          <w:rFonts w:ascii="Georgia" w:eastAsia="Times New Roman" w:hAnsi="Georgia" w:cs="Times New Roman"/>
          <w:b/>
          <w:color w:val="000000"/>
          <w:sz w:val="23"/>
          <w:szCs w:val="23"/>
        </w:rPr>
        <w:t xml:space="preserve"> &amp; </w:t>
      </w:r>
      <w:r w:rsidR="00BA1688" w:rsidRPr="00BA1688">
        <w:rPr>
          <w:rFonts w:ascii="Georgia" w:eastAsia="Times New Roman" w:hAnsi="Georgia" w:cs="Times New Roman"/>
          <w:b/>
          <w:color w:val="000000"/>
          <w:sz w:val="23"/>
          <w:szCs w:val="23"/>
        </w:rPr>
        <w:t>JavaScript</w:t>
      </w:r>
    </w:p>
    <w:p w14:paraId="118F3A6C" w14:textId="77777777" w:rsidR="002C624C" w:rsidRDefault="00C8311D" w:rsidP="002C624C">
      <w:pPr>
        <w:pStyle w:val="ListParagraph"/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C624C">
        <w:rPr>
          <w:rFonts w:ascii="Georgia" w:eastAsia="Times New Roman" w:hAnsi="Georgia" w:cs="Times New Roman"/>
          <w:color w:val="000000"/>
          <w:sz w:val="23"/>
          <w:szCs w:val="23"/>
        </w:rPr>
        <w:t>Did they choose the right HTML CSS tags for the job?  Highlight a few areas (if any) that could use some improvement.</w:t>
      </w:r>
    </w:p>
    <w:p w14:paraId="3EC0FB87" w14:textId="77777777" w:rsidR="002C624C" w:rsidRDefault="00C8311D" w:rsidP="002C624C">
      <w:pPr>
        <w:pStyle w:val="ListParagraph"/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C624C">
        <w:rPr>
          <w:rFonts w:ascii="Georgia" w:eastAsia="Times New Roman" w:hAnsi="Georgia" w:cs="Times New Roman"/>
          <w:color w:val="000000"/>
          <w:sz w:val="23"/>
          <w:szCs w:val="23"/>
        </w:rPr>
        <w:t xml:space="preserve">Were there any instances where they used the incorrect selector? If so, highlight 1-2 here. </w:t>
      </w:r>
    </w:p>
    <w:p w14:paraId="0C7E5006" w14:textId="77777777" w:rsidR="002C624C" w:rsidRDefault="00C8311D" w:rsidP="002C624C">
      <w:pPr>
        <w:pStyle w:val="ListParagraph"/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C624C">
        <w:rPr>
          <w:rFonts w:ascii="Georgia" w:eastAsia="Times New Roman" w:hAnsi="Georgia" w:cs="Times New Roman"/>
          <w:color w:val="000000"/>
          <w:sz w:val="23"/>
          <w:szCs w:val="23"/>
        </w:rPr>
        <w:t>How could code be more readable? How could it be better organized?</w:t>
      </w:r>
    </w:p>
    <w:p w14:paraId="64D0B1D2" w14:textId="77777777" w:rsidR="002C624C" w:rsidRDefault="00C8311D" w:rsidP="002C624C">
      <w:pPr>
        <w:pStyle w:val="ListParagraph"/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C624C">
        <w:rPr>
          <w:rFonts w:ascii="Georgia" w:eastAsia="Times New Roman" w:hAnsi="Georgia" w:cs="Times New Roman"/>
          <w:color w:val="000000"/>
          <w:sz w:val="23"/>
          <w:szCs w:val="23"/>
        </w:rPr>
        <w:t>Are procedural code and event handlers separated from functions? If not highlight that here.</w:t>
      </w:r>
    </w:p>
    <w:p w14:paraId="3542B59C" w14:textId="77777777" w:rsidR="00E8579B" w:rsidRDefault="00C8311D" w:rsidP="00E8579B">
      <w:pPr>
        <w:pStyle w:val="ListParagraph"/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C624C">
        <w:rPr>
          <w:rFonts w:ascii="Georgia" w:eastAsia="Times New Roman" w:hAnsi="Georgia" w:cs="Times New Roman"/>
          <w:color w:val="000000"/>
          <w:sz w:val="23"/>
          <w:szCs w:val="23"/>
        </w:rPr>
        <w:t>Are they effectively using loops, functions, and conditionals? What could be improved?</w:t>
      </w:r>
    </w:p>
    <w:p w14:paraId="5B3DDFDC" w14:textId="77777777" w:rsidR="00E8579B" w:rsidRPr="00E8579B" w:rsidRDefault="00C8311D" w:rsidP="00E8579B">
      <w:pPr>
        <w:pStyle w:val="ListParagraph"/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E8579B">
        <w:rPr>
          <w:rFonts w:ascii="Georgia" w:eastAsia="Times New Roman" w:hAnsi="Georgia" w:cs="Times New Roman"/>
          <w:color w:val="000000"/>
          <w:sz w:val="23"/>
          <w:szCs w:val="23"/>
        </w:rPr>
        <w:t xml:space="preserve">Are there easier ways they could have accomplished certain functionality? </w:t>
      </w:r>
    </w:p>
    <w:p w14:paraId="6FC1F1FB" w14:textId="77777777" w:rsidR="00E8579B" w:rsidRDefault="00E8579B" w:rsidP="00E8579B">
      <w:pPr>
        <w:pStyle w:val="ListParagraph"/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7E6D1C12" w14:textId="77777777" w:rsidR="00E8579B" w:rsidRPr="00E8579B" w:rsidRDefault="00E8579B" w:rsidP="00E8579B">
      <w:p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3ADAE257" w14:textId="77777777" w:rsidR="00E8579B" w:rsidRPr="00E8579B" w:rsidRDefault="00E8579B" w:rsidP="00E8579B">
      <w:pPr>
        <w:spacing w:line="360" w:lineRule="auto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E8579B">
        <w:rPr>
          <w:rFonts w:ascii="Georgia" w:eastAsia="Times New Roman" w:hAnsi="Georgia" w:cs="Times New Roman"/>
          <w:b/>
          <w:color w:val="000000"/>
          <w:sz w:val="23"/>
          <w:szCs w:val="23"/>
        </w:rPr>
        <w:t>Programming Fundamentals</w:t>
      </w:r>
    </w:p>
    <w:p w14:paraId="7A29EA8F" w14:textId="77777777" w:rsidR="00E8579B" w:rsidRPr="00E8579B" w:rsidRDefault="00E8579B" w:rsidP="00E8579B">
      <w:pPr>
        <w:pStyle w:val="ListParagraph"/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E8579B">
        <w:rPr>
          <w:rFonts w:ascii="Georgia" w:eastAsia="Times New Roman" w:hAnsi="Georgia" w:cs="Times New Roman"/>
          <w:color w:val="000000"/>
          <w:sz w:val="23"/>
          <w:szCs w:val="23"/>
        </w:rPr>
        <w:t>Are they effectively using loops, functions, and conditionals? What could be improved?</w:t>
      </w:r>
    </w:p>
    <w:p w14:paraId="351870AD" w14:textId="77777777" w:rsidR="00E8579B" w:rsidRPr="00E8579B" w:rsidRDefault="00E8579B" w:rsidP="00E8579B">
      <w:pPr>
        <w:pStyle w:val="ListParagraph"/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E8579B">
        <w:rPr>
          <w:rFonts w:ascii="Georgia" w:eastAsia="Times New Roman" w:hAnsi="Georgia" w:cs="Times New Roman"/>
          <w:color w:val="000000"/>
          <w:sz w:val="23"/>
          <w:szCs w:val="23"/>
        </w:rPr>
        <w:t xml:space="preserve">Are there easier ways they could have accomplished certain functionality? Highlight functionality and provide advice here. </w:t>
      </w:r>
    </w:p>
    <w:p w14:paraId="05A77917" w14:textId="77777777" w:rsidR="00E8579B" w:rsidRPr="00E8579B" w:rsidRDefault="00E8579B" w:rsidP="00E8579B">
      <w:pPr>
        <w:pStyle w:val="ListParagraph"/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E8579B">
        <w:rPr>
          <w:rFonts w:ascii="Georgia" w:eastAsia="Times New Roman" w:hAnsi="Georgia" w:cs="Times New Roman"/>
          <w:color w:val="000000"/>
          <w:sz w:val="23"/>
          <w:szCs w:val="23"/>
        </w:rPr>
        <w:t>Do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es their code logic make sense</w:t>
      </w:r>
      <w:r w:rsidRPr="00E8579B">
        <w:rPr>
          <w:rFonts w:ascii="Georgia" w:eastAsia="Times New Roman" w:hAnsi="Georgia" w:cs="Times New Roman"/>
          <w:color w:val="000000"/>
          <w:sz w:val="23"/>
          <w:szCs w:val="23"/>
        </w:rPr>
        <w:t>? Is there a better way to do this?</w:t>
      </w:r>
    </w:p>
    <w:p w14:paraId="04DD0B7A" w14:textId="77777777" w:rsidR="000B53D9" w:rsidRPr="00E8579B" w:rsidRDefault="00E8579B" w:rsidP="00E8579B">
      <w:pPr>
        <w:pStyle w:val="ListParagraph"/>
        <w:numPr>
          <w:ilvl w:val="0"/>
          <w:numId w:val="19"/>
        </w:numPr>
        <w:spacing w:line="36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E8579B">
        <w:rPr>
          <w:rFonts w:ascii="Georgia" w:eastAsia="Times New Roman" w:hAnsi="Georgia" w:cs="Times New Roman"/>
          <w:color w:val="000000"/>
          <w:sz w:val="23"/>
          <w:szCs w:val="23"/>
        </w:rPr>
        <w:t>Did they handle invalid data?</w:t>
      </w:r>
      <w:r w:rsidR="002C624C" w:rsidRPr="00E8579B">
        <w:rPr>
          <w:rFonts w:eastAsia="Times New Roman" w:cs="Times New Roman"/>
          <w:color w:val="000000"/>
          <w:sz w:val="27"/>
          <w:szCs w:val="27"/>
        </w:rPr>
        <w:br/>
      </w:r>
      <w:r w:rsidR="002C624C" w:rsidRPr="00E8579B">
        <w:rPr>
          <w:rFonts w:eastAsia="Times New Roman" w:cs="Times New Roman"/>
          <w:color w:val="000000"/>
          <w:sz w:val="27"/>
          <w:szCs w:val="27"/>
        </w:rPr>
        <w:br/>
      </w:r>
      <w:r w:rsidR="002C624C" w:rsidRPr="00E8579B">
        <w:rPr>
          <w:rFonts w:eastAsia="Times New Roman" w:cs="Times New Roman"/>
          <w:color w:val="000000"/>
          <w:sz w:val="27"/>
          <w:szCs w:val="27"/>
        </w:rPr>
        <w:br/>
      </w:r>
      <w:bookmarkStart w:id="0" w:name="_GoBack"/>
      <w:bookmarkEnd w:id="0"/>
    </w:p>
    <w:sectPr w:rsidR="000B53D9" w:rsidRPr="00E8579B" w:rsidSect="000B53D9">
      <w:headerReference w:type="even" r:id="rId9"/>
      <w:headerReference w:type="default" r:id="rId10"/>
      <w:pgSz w:w="12240" w:h="15840"/>
      <w:pgMar w:top="1656" w:right="1800" w:bottom="1080" w:left="1800" w:header="1656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B7B7A" w14:textId="77777777" w:rsidR="00BD2877" w:rsidRDefault="00BD2877" w:rsidP="000B53D9">
      <w:r>
        <w:separator/>
      </w:r>
    </w:p>
  </w:endnote>
  <w:endnote w:type="continuationSeparator" w:id="0">
    <w:p w14:paraId="4F63C996" w14:textId="77777777" w:rsidR="00BD2877" w:rsidRDefault="00BD2877" w:rsidP="000B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s706 BT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FDinTextCompPro-Bold">
    <w:panose1 w:val="02000806000000020004"/>
    <w:charset w:val="00"/>
    <w:family w:val="auto"/>
    <w:pitch w:val="variable"/>
    <w:sig w:usb0="A00002BF" w:usb1="5000E0F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8544F" w14:textId="77777777" w:rsidR="00BD2877" w:rsidRDefault="00BD2877" w:rsidP="000B53D9">
      <w:r>
        <w:separator/>
      </w:r>
    </w:p>
  </w:footnote>
  <w:footnote w:type="continuationSeparator" w:id="0">
    <w:p w14:paraId="66F2EF96" w14:textId="77777777" w:rsidR="00BD2877" w:rsidRDefault="00BD2877" w:rsidP="000B53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33796C" w14:textId="77777777" w:rsidR="0044487F" w:rsidRDefault="0044487F" w:rsidP="000B53D9">
    <w:pP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C60C50" w14:textId="77777777" w:rsidR="0044487F" w:rsidRDefault="0044487F" w:rsidP="000B53D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MacBuGuideStaticData_2293H"/>
  <w:p w14:paraId="2C4CA805" w14:textId="77777777" w:rsidR="0044487F" w:rsidRDefault="0044487F" w:rsidP="000B53D9">
    <w:pPr>
      <w:pStyle w:val="GANumbers"/>
      <w:framePr w:w="418" w:h="547" w:hRule="exact" w:wrap="around" w:vAnchor="page" w:hAnchor="page" w:x="9980" w:y="995"/>
      <w:jc w:val="right"/>
      <w:rPr>
        <w:rStyle w:val="PageNumber"/>
        <w:rFonts w:ascii="News706 BT" w:hAnsi="News706 BT"/>
        <w:sz w:val="2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2877">
      <w:rPr>
        <w:rStyle w:val="PageNumber"/>
      </w:rPr>
      <w:t>2</w:t>
    </w:r>
    <w:r>
      <w:rPr>
        <w:rStyle w:val="PageNumber"/>
      </w:rPr>
      <w:fldChar w:fldCharType="end"/>
    </w:r>
  </w:p>
  <w:p w14:paraId="13D69080" w14:textId="77777777" w:rsidR="0044487F" w:rsidRDefault="0044487F" w:rsidP="000B53D9">
    <w:pPr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DE573" wp14:editId="08B8395C">
              <wp:simplePos x="0" y="0"/>
              <wp:positionH relativeFrom="page">
                <wp:posOffset>3886835</wp:posOffset>
              </wp:positionH>
              <wp:positionV relativeFrom="page">
                <wp:posOffset>680085</wp:posOffset>
              </wp:positionV>
              <wp:extent cx="2286000" cy="342900"/>
              <wp:effectExtent l="635" t="0" r="0" b="571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C572A759-6A51-4108-AA02-DFA0A04FC94B}">
                          <ma14:wrappingTextBoxFlag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26022AFB" w14:textId="77777777" w:rsidR="0044487F" w:rsidRPr="00C732DC" w:rsidRDefault="0044487F" w:rsidP="00471685">
                          <w:pPr>
                            <w:pStyle w:val="GAcourseinfo"/>
                          </w:pPr>
                          <w:r>
                            <w:t>Front-End Web Development</w:t>
                          </w:r>
                        </w:p>
                        <w:p w14:paraId="3C379B94" w14:textId="77777777" w:rsidR="0044487F" w:rsidRPr="00C732DC" w:rsidRDefault="0044487F" w:rsidP="00471685">
                          <w:pPr>
                            <w:pStyle w:val="GAcourseinfo"/>
                          </w:pPr>
                          <w:r w:rsidRPr="00C732DC">
                            <w:t xml:space="preserve">Instructor </w:t>
                          </w:r>
                          <w:r>
                            <w:t>N</w:t>
                          </w:r>
                          <w:r w:rsidRPr="00C732DC">
                            <w:t>ame</w:t>
                          </w:r>
                          <w:r>
                            <w:t xml:space="preserve"> and Contact Info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06.05pt;margin-top:53.55pt;width:180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" mv:complextextbox="1" filled="f" stroked="f">
              <v:textbox inset="0,0,0,0">
                <w:txbxContent>
                  <w:p w14:paraId="26022AFB" w14:textId="77777777" w:rsidR="0044487F" w:rsidRPr="00C732DC" w:rsidRDefault="0044487F" w:rsidP="00471685">
                    <w:pPr>
                      <w:pStyle w:val="GAcourseinfo"/>
                    </w:pPr>
                    <w:r>
                      <w:t>Front-End Web Development</w:t>
                    </w:r>
                  </w:p>
                  <w:p w14:paraId="3C379B94" w14:textId="77777777" w:rsidR="0044487F" w:rsidRPr="00C732DC" w:rsidRDefault="0044487F" w:rsidP="00471685">
                    <w:pPr>
                      <w:pStyle w:val="GAcourseinfo"/>
                    </w:pPr>
                    <w:r w:rsidRPr="00C732DC">
                      <w:t xml:space="preserve">Instructor </w:t>
                    </w:r>
                    <w:r>
                      <w:t>N</w:t>
                    </w:r>
                    <w:r w:rsidRPr="00C732DC">
                      <w:t>ame</w:t>
                    </w:r>
                    <w:r>
                      <w:t xml:space="preserve"> and Contact Info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1312" behindDoc="0" locked="1" layoutInCell="1" allowOverlap="1" wp14:anchorId="1E7D23F7" wp14:editId="41D96E48">
              <wp:simplePos x="0" y="0"/>
              <wp:positionH relativeFrom="page">
                <wp:posOffset>1143000</wp:posOffset>
              </wp:positionH>
              <wp:positionV relativeFrom="page">
                <wp:posOffset>574039</wp:posOffset>
              </wp:positionV>
              <wp:extent cx="54864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1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0000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0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90pt,45.2pt" to="522pt,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" strokeweight=".25pt">
              <o:lock v:ext="edit" shapetype="f"/>
              <w10:wrap type="tight" anchorx="page" anchory="page"/>
              <w10:anchorlock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0288" behindDoc="0" locked="1" layoutInCell="1" allowOverlap="1" wp14:anchorId="4D6898CC" wp14:editId="40BA9F61">
              <wp:simplePos x="0" y="0"/>
              <wp:positionH relativeFrom="page">
                <wp:posOffset>1143000</wp:posOffset>
              </wp:positionH>
              <wp:positionV relativeFrom="page">
                <wp:posOffset>1024254</wp:posOffset>
              </wp:positionV>
              <wp:extent cx="5486400" cy="0"/>
              <wp:effectExtent l="0" t="0" r="25400" b="2540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0000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90pt,80.65pt" to="522pt,8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" strokeweight=".25pt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59264" behindDoc="0" locked="1" layoutInCell="1" allowOverlap="1" wp14:anchorId="52811AD6" wp14:editId="3DEF7256">
          <wp:simplePos x="0" y="0"/>
          <wp:positionH relativeFrom="page">
            <wp:posOffset>1143000</wp:posOffset>
          </wp:positionH>
          <wp:positionV relativeFrom="page">
            <wp:posOffset>694690</wp:posOffset>
          </wp:positionV>
          <wp:extent cx="2241550" cy="215900"/>
          <wp:effectExtent l="25400" t="0" r="0" b="0"/>
          <wp:wrapThrough wrapText="bothSides">
            <wp:wrapPolygon edited="0">
              <wp:start x="-245" y="0"/>
              <wp:lineTo x="0" y="20329"/>
              <wp:lineTo x="21539" y="20329"/>
              <wp:lineTo x="21539" y="0"/>
              <wp:lineTo x="-245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155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bookmarkEnd w:id="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8pt;height:74pt" o:bullet="t">
        <v:imagedata r:id="rId1" o:title="Bullet"/>
      </v:shape>
    </w:pict>
  </w:numPicBullet>
  <w:abstractNum w:abstractNumId="0">
    <w:nsid w:val="FFFFFF89"/>
    <w:multiLevelType w:val="singleLevel"/>
    <w:tmpl w:val="C4D83A96"/>
    <w:lvl w:ilvl="0">
      <w:start w:val="1"/>
      <w:numFmt w:val="bullet"/>
      <w:pStyle w:val="List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3F0DCC"/>
    <w:multiLevelType w:val="hybridMultilevel"/>
    <w:tmpl w:val="1652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827B3"/>
    <w:multiLevelType w:val="hybridMultilevel"/>
    <w:tmpl w:val="93B2A850"/>
    <w:lvl w:ilvl="0" w:tplc="209C84DC">
      <w:start w:val="1"/>
      <w:numFmt w:val="bullet"/>
      <w:pStyle w:val="GABodyTextBulletPoints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81503"/>
    <w:multiLevelType w:val="multilevel"/>
    <w:tmpl w:val="B12C77CE"/>
    <w:lvl w:ilvl="0">
      <w:start w:val="1"/>
      <w:numFmt w:val="bullet"/>
      <w:lvlText w:val="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36631"/>
    <w:multiLevelType w:val="hybridMultilevel"/>
    <w:tmpl w:val="5B648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76AFA"/>
    <w:multiLevelType w:val="multilevel"/>
    <w:tmpl w:val="DDE431D4"/>
    <w:lvl w:ilvl="0">
      <w:start w:val="1"/>
      <w:numFmt w:val="bullet"/>
      <w:lvlText w:val=""/>
      <w:lvlJc w:val="left"/>
      <w:pPr>
        <w:ind w:left="360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1431D"/>
    <w:multiLevelType w:val="multilevel"/>
    <w:tmpl w:val="7820D920"/>
    <w:lvl w:ilvl="0">
      <w:start w:val="1"/>
      <w:numFmt w:val="bullet"/>
      <w:lvlText w:val=""/>
      <w:lvlJc w:val="left"/>
      <w:pPr>
        <w:ind w:left="288" w:firstLine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10ABD"/>
    <w:multiLevelType w:val="hybridMultilevel"/>
    <w:tmpl w:val="F0769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579CC"/>
    <w:multiLevelType w:val="multilevel"/>
    <w:tmpl w:val="DE0AA33C"/>
    <w:lvl w:ilvl="0">
      <w:start w:val="1"/>
      <w:numFmt w:val="bullet"/>
      <w:lvlText w:val=""/>
      <w:lvlJc w:val="left"/>
      <w:pPr>
        <w:ind w:left="360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34132"/>
    <w:multiLevelType w:val="hybridMultilevel"/>
    <w:tmpl w:val="B09E3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70F03"/>
    <w:multiLevelType w:val="hybridMultilevel"/>
    <w:tmpl w:val="0E66B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F3D6B"/>
    <w:multiLevelType w:val="multilevel"/>
    <w:tmpl w:val="8BFCD596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A70B8"/>
    <w:multiLevelType w:val="multilevel"/>
    <w:tmpl w:val="5A40E65C"/>
    <w:lvl w:ilvl="0">
      <w:start w:val="1"/>
      <w:numFmt w:val="bullet"/>
      <w:lvlText w:val=""/>
      <w:lvlJc w:val="left"/>
      <w:pPr>
        <w:ind w:left="144" w:firstLine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F4B46"/>
    <w:multiLevelType w:val="hybridMultilevel"/>
    <w:tmpl w:val="0AFA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653AD"/>
    <w:multiLevelType w:val="hybridMultilevel"/>
    <w:tmpl w:val="E8803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750105"/>
    <w:multiLevelType w:val="hybridMultilevel"/>
    <w:tmpl w:val="A938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50B4F"/>
    <w:multiLevelType w:val="hybridMultilevel"/>
    <w:tmpl w:val="30FE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C0293"/>
    <w:multiLevelType w:val="multilevel"/>
    <w:tmpl w:val="C97E62FA"/>
    <w:lvl w:ilvl="0">
      <w:start w:val="1"/>
      <w:numFmt w:val="bullet"/>
      <w:lvlText w:val="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877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DDC7072"/>
    <w:multiLevelType w:val="hybridMultilevel"/>
    <w:tmpl w:val="23A02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834F0D"/>
    <w:multiLevelType w:val="hybridMultilevel"/>
    <w:tmpl w:val="1652A30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2A5FFD"/>
    <w:multiLevelType w:val="multilevel"/>
    <w:tmpl w:val="BC6C0962"/>
    <w:lvl w:ilvl="0">
      <w:start w:val="1"/>
      <w:numFmt w:val="bullet"/>
      <w:lvlText w:val=""/>
      <w:lvlJc w:val="left"/>
      <w:pPr>
        <w:ind w:left="21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17"/>
  </w:num>
  <w:num w:numId="6">
    <w:abstractNumId w:val="3"/>
  </w:num>
  <w:num w:numId="7">
    <w:abstractNumId w:val="21"/>
  </w:num>
  <w:num w:numId="8">
    <w:abstractNumId w:val="12"/>
  </w:num>
  <w:num w:numId="9">
    <w:abstractNumId w:val="6"/>
  </w:num>
  <w:num w:numId="10">
    <w:abstractNumId w:val="8"/>
  </w:num>
  <w:num w:numId="11">
    <w:abstractNumId w:val="5"/>
  </w:num>
  <w:num w:numId="12">
    <w:abstractNumId w:val="18"/>
  </w:num>
  <w:num w:numId="13">
    <w:abstractNumId w:val="1"/>
  </w:num>
  <w:num w:numId="14">
    <w:abstractNumId w:val="20"/>
  </w:num>
  <w:num w:numId="15">
    <w:abstractNumId w:val="15"/>
  </w:num>
  <w:num w:numId="16">
    <w:abstractNumId w:val="14"/>
  </w:num>
  <w:num w:numId="17">
    <w:abstractNumId w:val="16"/>
  </w:num>
  <w:num w:numId="18">
    <w:abstractNumId w:val="9"/>
  </w:num>
  <w:num w:numId="19">
    <w:abstractNumId w:val="4"/>
  </w:num>
  <w:num w:numId="20">
    <w:abstractNumId w:val="19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activeWritingStyle w:appName="MSWord" w:lang="en-US" w:vendorID="64" w:dllVersion="131078" w:nlCheck="1" w:checkStyle="1"/>
  <w:attachedTemplate r:id="rId1"/>
  <w:revisionView w:markup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>
      <o:colormru v:ext="edit" colors="#f4de12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0"/>
  </w:docVars>
  <w:rsids>
    <w:rsidRoot w:val="000B53D9"/>
    <w:rsid w:val="000333F3"/>
    <w:rsid w:val="000B53D9"/>
    <w:rsid w:val="00217F0A"/>
    <w:rsid w:val="00226E7D"/>
    <w:rsid w:val="00276541"/>
    <w:rsid w:val="002C624C"/>
    <w:rsid w:val="003613DF"/>
    <w:rsid w:val="00376490"/>
    <w:rsid w:val="0044487F"/>
    <w:rsid w:val="00466B5B"/>
    <w:rsid w:val="00471685"/>
    <w:rsid w:val="00486F2C"/>
    <w:rsid w:val="005F149C"/>
    <w:rsid w:val="007A0D34"/>
    <w:rsid w:val="00907A2D"/>
    <w:rsid w:val="009B1DCA"/>
    <w:rsid w:val="009C4BB3"/>
    <w:rsid w:val="00AC45F2"/>
    <w:rsid w:val="00AD0BCA"/>
    <w:rsid w:val="00B56881"/>
    <w:rsid w:val="00BA1688"/>
    <w:rsid w:val="00BD2877"/>
    <w:rsid w:val="00C81317"/>
    <w:rsid w:val="00C814B9"/>
    <w:rsid w:val="00C8311D"/>
    <w:rsid w:val="00CA2915"/>
    <w:rsid w:val="00CF2B32"/>
    <w:rsid w:val="00DE56CE"/>
    <w:rsid w:val="00E8579B"/>
    <w:rsid w:val="00F12917"/>
    <w:rsid w:val="00F23D4D"/>
    <w:rsid w:val="00F72165"/>
    <w:rsid w:val="00FC342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4de12"/>
    </o:shapedefaults>
    <o:shapelayout v:ext="edit">
      <o:idmap v:ext="edit" data="1"/>
    </o:shapelayout>
  </w:shapeDefaults>
  <w:doNotEmbedSmartTags/>
  <w:decimalSymbol w:val="."/>
  <w:listSeparator w:val=","/>
  <w14:docId w14:val="3C192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32DC"/>
    <w:rPr>
      <w:rFonts w:ascii="News706 BT" w:hAnsi="News706 BT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9E28B5"/>
    <w:pPr>
      <w:spacing w:line="680" w:lineRule="exact"/>
      <w:jc w:val="center"/>
      <w:outlineLvl w:val="0"/>
    </w:pPr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13B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1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Heading">
    <w:name w:val="GA_Heading"/>
    <w:qFormat/>
    <w:rsid w:val="00094CCD"/>
    <w:pPr>
      <w:spacing w:before="80" w:after="80"/>
    </w:pPr>
    <w:rPr>
      <w:rFonts w:ascii="PFDinTextCompPro-Bold" w:hAnsi="PFDinTextCompPro-Bold"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6E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E20"/>
    <w:rPr>
      <w:rFonts w:ascii="News706 BT" w:hAnsi="News706 BT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716E20"/>
    <w:pPr>
      <w:tabs>
        <w:tab w:val="center" w:pos="4320"/>
        <w:tab w:val="right" w:pos="8640"/>
      </w:tabs>
    </w:pPr>
  </w:style>
  <w:style w:type="paragraph" w:customStyle="1" w:styleId="GANormal">
    <w:name w:val="GA_Normal"/>
    <w:basedOn w:val="Normal"/>
    <w:qFormat/>
    <w:rsid w:val="00B3419B"/>
  </w:style>
  <w:style w:type="character" w:styleId="PageNumber">
    <w:name w:val="page number"/>
    <w:basedOn w:val="DefaultParagraphFont"/>
    <w:uiPriority w:val="99"/>
    <w:semiHidden/>
    <w:unhideWhenUsed/>
    <w:rsid w:val="00B3419B"/>
  </w:style>
  <w:style w:type="paragraph" w:customStyle="1" w:styleId="GANumbers">
    <w:name w:val="GA_Numbers"/>
    <w:qFormat/>
    <w:rsid w:val="00C732DC"/>
    <w:pPr>
      <w:framePr w:wrap="around" w:vAnchor="text" w:hAnchor="margin" w:xAlign="right" w:y="1"/>
    </w:pPr>
    <w:rPr>
      <w:rFonts w:ascii="PFDinTextCompPro-Bold" w:hAnsi="PFDinTextCompPro-Bold"/>
      <w:sz w:val="48"/>
      <w:szCs w:val="24"/>
    </w:rPr>
  </w:style>
  <w:style w:type="paragraph" w:customStyle="1" w:styleId="GABodyText">
    <w:name w:val="GA_Body_Text"/>
    <w:basedOn w:val="GANormal"/>
    <w:qFormat/>
    <w:rsid w:val="001450D7"/>
    <w:pPr>
      <w:spacing w:line="280" w:lineRule="exact"/>
    </w:pPr>
    <w:rPr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E28B5"/>
    <w:pPr>
      <w:spacing w:after="120" w:line="288" w:lineRule="auto"/>
    </w:pPr>
    <w:rPr>
      <w:rFonts w:asciiTheme="minorHAnsi" w:hAnsiTheme="minorHAnsi"/>
      <w:color w:val="595959" w:themeColor="text1" w:themeTint="A6"/>
      <w:sz w:val="20"/>
      <w:lang w:eastAsia="en-US"/>
    </w:rPr>
  </w:style>
  <w:style w:type="paragraph" w:customStyle="1" w:styleId="GAcourseinfo">
    <w:name w:val="GA_course_info"/>
    <w:qFormat/>
    <w:rsid w:val="008E05D1"/>
    <w:rPr>
      <w:rFonts w:ascii="News706 BT" w:hAnsi="News706 BT"/>
      <w:sz w:val="1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8B5"/>
    <w:rPr>
      <w:color w:val="595959" w:themeColor="text1" w:themeTint="A6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28B5"/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ListBullet">
    <w:name w:val="List Bullet"/>
    <w:basedOn w:val="Normal"/>
    <w:unhideWhenUsed/>
    <w:rsid w:val="00A85BA2"/>
    <w:pPr>
      <w:numPr>
        <w:numId w:val="2"/>
      </w:numPr>
      <w:spacing w:after="200"/>
    </w:pPr>
    <w:rPr>
      <w:rFonts w:asciiTheme="minorHAnsi" w:hAnsiTheme="minorHAnsi"/>
      <w:color w:val="FFFFFF" w:themeColor="background1"/>
      <w:sz w:val="32"/>
      <w:lang w:eastAsia="en-US"/>
    </w:rPr>
  </w:style>
  <w:style w:type="paragraph" w:customStyle="1" w:styleId="GABodyTextBulletPoints">
    <w:name w:val="GA_Body_Text_Bullet_Points"/>
    <w:basedOn w:val="GABodyText"/>
    <w:qFormat/>
    <w:rsid w:val="0047079F"/>
    <w:pPr>
      <w:numPr>
        <w:numId w:val="3"/>
      </w:numPr>
      <w:spacing w:before="80" w:after="80"/>
    </w:pPr>
  </w:style>
  <w:style w:type="character" w:customStyle="1" w:styleId="HeaderChar">
    <w:name w:val="Header Char"/>
    <w:basedOn w:val="DefaultParagraphFont"/>
    <w:link w:val="Header"/>
    <w:uiPriority w:val="99"/>
    <w:rsid w:val="00716E20"/>
    <w:rPr>
      <w:rFonts w:ascii="News706 BT" w:hAnsi="News706 BT"/>
      <w:sz w:val="22"/>
      <w:szCs w:val="24"/>
    </w:rPr>
  </w:style>
  <w:style w:type="table" w:styleId="TableGrid">
    <w:name w:val="Table Grid"/>
    <w:basedOn w:val="TableNormal"/>
    <w:uiPriority w:val="59"/>
    <w:rsid w:val="004A54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E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311D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rsid w:val="00C8311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32DC"/>
    <w:rPr>
      <w:rFonts w:ascii="News706 BT" w:hAnsi="News706 BT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9E28B5"/>
    <w:pPr>
      <w:spacing w:line="680" w:lineRule="exact"/>
      <w:jc w:val="center"/>
      <w:outlineLvl w:val="0"/>
    </w:pPr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13B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1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Heading">
    <w:name w:val="GA_Heading"/>
    <w:qFormat/>
    <w:rsid w:val="00094CCD"/>
    <w:pPr>
      <w:spacing w:before="80" w:after="80"/>
    </w:pPr>
    <w:rPr>
      <w:rFonts w:ascii="PFDinTextCompPro-Bold" w:hAnsi="PFDinTextCompPro-Bold"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6E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E20"/>
    <w:rPr>
      <w:rFonts w:ascii="News706 BT" w:hAnsi="News706 BT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716E20"/>
    <w:pPr>
      <w:tabs>
        <w:tab w:val="center" w:pos="4320"/>
        <w:tab w:val="right" w:pos="8640"/>
      </w:tabs>
    </w:pPr>
  </w:style>
  <w:style w:type="paragraph" w:customStyle="1" w:styleId="GANormal">
    <w:name w:val="GA_Normal"/>
    <w:basedOn w:val="Normal"/>
    <w:qFormat/>
    <w:rsid w:val="00B3419B"/>
  </w:style>
  <w:style w:type="character" w:styleId="PageNumber">
    <w:name w:val="page number"/>
    <w:basedOn w:val="DefaultParagraphFont"/>
    <w:uiPriority w:val="99"/>
    <w:semiHidden/>
    <w:unhideWhenUsed/>
    <w:rsid w:val="00B3419B"/>
  </w:style>
  <w:style w:type="paragraph" w:customStyle="1" w:styleId="GANumbers">
    <w:name w:val="GA_Numbers"/>
    <w:qFormat/>
    <w:rsid w:val="00C732DC"/>
    <w:pPr>
      <w:framePr w:wrap="around" w:vAnchor="text" w:hAnchor="margin" w:xAlign="right" w:y="1"/>
    </w:pPr>
    <w:rPr>
      <w:rFonts w:ascii="PFDinTextCompPro-Bold" w:hAnsi="PFDinTextCompPro-Bold"/>
      <w:sz w:val="48"/>
      <w:szCs w:val="24"/>
    </w:rPr>
  </w:style>
  <w:style w:type="paragraph" w:customStyle="1" w:styleId="GABodyText">
    <w:name w:val="GA_Body_Text"/>
    <w:basedOn w:val="GANormal"/>
    <w:qFormat/>
    <w:rsid w:val="001450D7"/>
    <w:pPr>
      <w:spacing w:line="280" w:lineRule="exact"/>
    </w:pPr>
    <w:rPr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E28B5"/>
    <w:pPr>
      <w:spacing w:after="120" w:line="288" w:lineRule="auto"/>
    </w:pPr>
    <w:rPr>
      <w:rFonts w:asciiTheme="minorHAnsi" w:hAnsiTheme="minorHAnsi"/>
      <w:color w:val="595959" w:themeColor="text1" w:themeTint="A6"/>
      <w:sz w:val="20"/>
      <w:lang w:eastAsia="en-US"/>
    </w:rPr>
  </w:style>
  <w:style w:type="paragraph" w:customStyle="1" w:styleId="GAcourseinfo">
    <w:name w:val="GA_course_info"/>
    <w:qFormat/>
    <w:rsid w:val="008E05D1"/>
    <w:rPr>
      <w:rFonts w:ascii="News706 BT" w:hAnsi="News706 BT"/>
      <w:sz w:val="1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8B5"/>
    <w:rPr>
      <w:color w:val="595959" w:themeColor="text1" w:themeTint="A6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28B5"/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ListBullet">
    <w:name w:val="List Bullet"/>
    <w:basedOn w:val="Normal"/>
    <w:unhideWhenUsed/>
    <w:rsid w:val="00A85BA2"/>
    <w:pPr>
      <w:numPr>
        <w:numId w:val="2"/>
      </w:numPr>
      <w:spacing w:after="200"/>
    </w:pPr>
    <w:rPr>
      <w:rFonts w:asciiTheme="minorHAnsi" w:hAnsiTheme="minorHAnsi"/>
      <w:color w:val="FFFFFF" w:themeColor="background1"/>
      <w:sz w:val="32"/>
      <w:lang w:eastAsia="en-US"/>
    </w:rPr>
  </w:style>
  <w:style w:type="paragraph" w:customStyle="1" w:styleId="GABodyTextBulletPoints">
    <w:name w:val="GA_Body_Text_Bullet_Points"/>
    <w:basedOn w:val="GABodyText"/>
    <w:qFormat/>
    <w:rsid w:val="0047079F"/>
    <w:pPr>
      <w:numPr>
        <w:numId w:val="3"/>
      </w:numPr>
      <w:spacing w:before="80" w:after="80"/>
    </w:pPr>
  </w:style>
  <w:style w:type="character" w:customStyle="1" w:styleId="HeaderChar">
    <w:name w:val="Header Char"/>
    <w:basedOn w:val="DefaultParagraphFont"/>
    <w:link w:val="Header"/>
    <w:uiPriority w:val="99"/>
    <w:rsid w:val="00716E20"/>
    <w:rPr>
      <w:rFonts w:ascii="News706 BT" w:hAnsi="News706 BT"/>
      <w:sz w:val="22"/>
      <w:szCs w:val="24"/>
    </w:rPr>
  </w:style>
  <w:style w:type="table" w:styleId="TableGrid">
    <w:name w:val="Table Grid"/>
    <w:basedOn w:val="TableNormal"/>
    <w:uiPriority w:val="59"/>
    <w:rsid w:val="004A54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E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311D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rsid w:val="00C8311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mi:Desktop:GA_Instructor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9CDF7D-A875-3946-A642-5DB342AF7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GA_Instructortemplate.dotx</Template>
  <TotalTime>28</TotalTime>
  <Pages>2</Pages>
  <Words>374</Words>
  <Characters>2134</Characters>
  <Application>Microsoft Macintosh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Chun</dc:creator>
  <cp:keywords/>
  <dc:description/>
  <cp:lastModifiedBy>Jessica Skeete</cp:lastModifiedBy>
  <cp:revision>6</cp:revision>
  <dcterms:created xsi:type="dcterms:W3CDTF">2013-03-25T14:06:00Z</dcterms:created>
  <dcterms:modified xsi:type="dcterms:W3CDTF">2013-04-04T18:05:00Z</dcterms:modified>
</cp:coreProperties>
</file>